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38.png" ContentType="image/png"/>
  <Override PartName="/word/media/rId37.png" ContentType="image/png"/>
  <Override PartName="/word/media/image1.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Transdiciplinary</w:t>
      </w:r>
      <w:r>
        <w:t xml:space="preserve"> </w:t>
      </w:r>
      <w:r>
        <w:t xml:space="preserve">approach</w:t>
      </w:r>
      <w:r>
        <w:t xml:space="preserve"> </w:t>
      </w:r>
      <w:r>
        <w:t xml:space="preserve">to</w:t>
      </w:r>
      <w:r>
        <w:t xml:space="preserve"> </w:t>
      </w:r>
      <w:r>
        <w:t xml:space="preserve">developing</w:t>
      </w:r>
      <w:r>
        <w:t xml:space="preserve"> </w:t>
      </w:r>
      <w:r>
        <w:t xml:space="preserve">a</w:t>
      </w:r>
      <w:r>
        <w:t xml:space="preserve"> </w:t>
      </w:r>
      <w:r>
        <w:t xml:space="preserve">spectral</w:t>
      </w:r>
      <w:r>
        <w:t xml:space="preserve"> </w:t>
      </w:r>
      <w:r>
        <w:t xml:space="preserve">numerical</w:t>
      </w:r>
      <w:r>
        <w:t xml:space="preserve"> </w:t>
      </w:r>
      <w:r>
        <w:t xml:space="preserve">coastal-flow</w:t>
      </w:r>
      <w:r>
        <w:t xml:space="preserve"> </w:t>
      </w:r>
      <w:r>
        <w:t xml:space="preserve">model</w:t>
      </w:r>
      <w:r>
        <w:t xml:space="preserve"> </w:t>
      </w:r>
      <w:r>
        <w:t xml:space="preserve">based</w:t>
      </w:r>
      <w:r>
        <w:t xml:space="preserve"> </w:t>
      </w:r>
      <w:r>
        <w:t xml:space="preserve">on</w:t>
      </w:r>
      <w:r>
        <w:t xml:space="preserve"> </w:t>
      </w:r>
      <w:r>
        <w:t xml:space="preserve">passive</w:t>
      </w:r>
      <w:r>
        <w:t xml:space="preserve"> </w:t>
      </w:r>
      <w:r>
        <w:t xml:space="preserve">macroalgal</w:t>
      </w:r>
      <w:r>
        <w:t xml:space="preserve"> </w:t>
      </w:r>
      <w:r>
        <w:t xml:space="preserve">rafting</w:t>
      </w:r>
      <w:r>
        <w:t xml:space="preserve"> </w:t>
      </w:r>
      <w:r>
        <w:t xml:space="preserve">phenenomea</w:t>
      </w:r>
      <w:r>
        <w:t xml:space="preserve"> </w:t>
      </w:r>
      <w:r>
        <w:t xml:space="preserve">to</w:t>
      </w:r>
      <w:r>
        <w:t xml:space="preserve"> </w:t>
      </w:r>
      <w:r>
        <w:t xml:space="preserve">shed</w:t>
      </w:r>
      <w:r>
        <w:t xml:space="preserve"> </w:t>
      </w:r>
      <w:r>
        <w:t xml:space="preserve">light</w:t>
      </w:r>
      <w:r>
        <w:t xml:space="preserve"> </w:t>
      </w:r>
      <w:r>
        <w:t xml:space="preserve">on</w:t>
      </w:r>
      <w:r>
        <w:t xml:space="preserve"> </w:t>
      </w:r>
      <w:r>
        <w:t xml:space="preserve">ambient</w:t>
      </w:r>
      <w:r>
        <w:t xml:space="preserve"> </w:t>
      </w:r>
      <w:r>
        <w:t xml:space="preserve">and</w:t>
      </w:r>
      <w:r>
        <w:t xml:space="preserve"> </w:t>
      </w:r>
      <w:r>
        <w:t xml:space="preserve">stochastic</w:t>
      </w:r>
      <w:r>
        <w:t xml:space="preserve"> </w:t>
      </w:r>
      <w:r>
        <w:t xml:space="preserve">dispersal</w:t>
      </w:r>
      <w:r>
        <w:t xml:space="preserve"> </w:t>
      </w:r>
      <w:r>
        <w:t xml:space="preserve">and</w:t>
      </w:r>
      <w:r>
        <w:t xml:space="preserve"> </w:t>
      </w:r>
      <w:r>
        <w:t xml:space="preserve">connectivity</w:t>
      </w:r>
      <w:r>
        <w:t xml:space="preserve"> </w:t>
      </w:r>
      <w:r>
        <w:t xml:space="preserve">of</w:t>
      </w:r>
      <w:r>
        <w:t xml:space="preserve"> </w:t>
      </w:r>
      <w:r>
        <w:t xml:space="preserve">nearshore</w:t>
      </w:r>
      <w:r>
        <w:t xml:space="preserve"> </w:t>
      </w:r>
      <w:r>
        <w:t xml:space="preserve">and</w:t>
      </w:r>
      <w:r>
        <w:t xml:space="preserve"> </w:t>
      </w:r>
      <w:r>
        <w:t xml:space="preserve">offshore</w:t>
      </w:r>
      <w:r>
        <w:t xml:space="preserve"> </w:t>
      </w:r>
      <w:r>
        <w:t xml:space="preserve">marine</w:t>
      </w:r>
      <w:r>
        <w:t xml:space="preserve"> </w:t>
      </w:r>
      <w:r>
        <w:t xml:space="preserve">communities</w:t>
      </w:r>
      <w:r>
        <w:t xml:space="preserve"> </w:t>
      </w:r>
      <w:r>
        <w:t xml:space="preserve">and</w:t>
      </w:r>
      <w:r>
        <w:t xml:space="preserve"> </w:t>
      </w:r>
      <w:r>
        <w:t xml:space="preserve">3D</w:t>
      </w:r>
      <w:r>
        <w:t xml:space="preserve"> </w:t>
      </w:r>
      <w:r>
        <w:t xml:space="preserve">hyperspectral</w:t>
      </w:r>
      <w:r>
        <w:t xml:space="preserve"> </w:t>
      </w:r>
      <w:r>
        <w:t xml:space="preserve">hydrodynamic</w:t>
      </w:r>
      <w:r>
        <w:t xml:space="preserve"> </w:t>
      </w:r>
      <w:r>
        <w:t xml:space="preserve">modelling</w:t>
      </w:r>
      <w:r>
        <w:t xml:space="preserve"> </w:t>
      </w:r>
      <w:r>
        <w:t xml:space="preserve">in</w:t>
      </w:r>
      <w:r>
        <w:t xml:space="preserve"> </w:t>
      </w:r>
      <w:r>
        <w:t xml:space="preserve">and</w:t>
      </w:r>
      <w:r>
        <w:t xml:space="preserve"> </w:t>
      </w:r>
      <w:r>
        <w:t xml:space="preserve">around</w:t>
      </w:r>
      <w:r>
        <w:t xml:space="preserve"> </w:t>
      </w:r>
      <w:r>
        <w:t xml:space="preserve">the</w:t>
      </w:r>
      <w:r>
        <w:t xml:space="preserve"> </w:t>
      </w:r>
      <w:r>
        <w:t xml:space="preserve">coast</w:t>
      </w:r>
      <w:r>
        <w:t xml:space="preserve"> </w:t>
      </w:r>
      <w:r>
        <w:t xml:space="preserve">of</w:t>
      </w:r>
      <w:r>
        <w:t xml:space="preserve"> </w:t>
      </w:r>
      <w:r>
        <w:t xml:space="preserve">South</w:t>
      </w:r>
      <w:r>
        <w:t xml:space="preserve"> </w:t>
      </w:r>
      <w:r>
        <w:t xml:space="preserve">Africa</w:t>
      </w:r>
    </w:p>
    <w:p>
      <w:pPr>
        <w:pStyle w:val="Author"/>
      </w:pPr>
      <w:r>
        <w:t xml:space="preserve">Ross</w:t>
      </w:r>
      <w:r>
        <w:t xml:space="preserve"> </w:t>
      </w:r>
      <w:r>
        <w:t xml:space="preserve">Coppin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ummary"/>
      <w:r>
        <w:t xml:space="preserve">Summary</w:t>
      </w:r>
      <w:bookmarkEnd w:id="20"/>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 (Doney et al. 2011; Harley et al. 2006; Burrows et al. 2011; McGowan et al. 1998). These abiotic and biotic variables, the interactions between them, and the various ecological processes, ultimately determine the community composition and ecological functioning of all ecosystems (Guimaraes &amp; Coutinho 1996; Harley et al. 2006; Poloczanska et al. 2013; Jennings &amp; Brander 2010; Polovina 2005; Johnson et al. 2011; Wernberg et al. 2016; Dayton et al. 1999). Climate directly and indirectly affects the way in which abiotic and biotic variables interact, but is often compounded by other impacts such as habitat destruction, pollution, and overfishing (Blamey et al. 2012; Blamey et al. 2015). Temperature and wave exposure have been recognised as important variables with regards to climate-driven changes within the ocean (Guimaraes &amp; Coutinho 1996; McGowan et al. 1998; McQuaid &amp; Branch 1984; Laufkötter et al. 2015; Belkin 2009; Filbee-Dexter et al. 2018; Miller et al. 2011; Smale et al. 2011; Smale &amp; Moore 2017).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(Dayton 1985; Tegner et al. 1997). The main form of mortality for seaweeds is through mechanical dislodgement by wave action (Schiel et al. 2006; Seymour et al. 1989; Thomsen et al. 2004; Cavanaugh et al. 2011; Graham et al. 1997; Demes et al. 2013; Edwards &amp; Estes 2006). Seaweeds, particularly brown seaweeds, are able to undergo rapid morphological adaptation to the hydrodynamic environment (Miller et al. 2011; Friedland &amp; Denny 1995; Wing et al. 2007; Wernberg &amp; Thomsen 2005; Fowler-Walker et al. 2006; Dudgeon &amp; Johnson 1992; Blanchette et al. 2002). This allows seaweeds to reduce mortality through mechanical dislodgement by inducing morphology which reduces overall drag. Seaweeds that are unable to avoid mechanical dislodgement either raft out to sea or wash up onto beaches. Not all beach-cast kelp may have originated from a nearby kelp population and may have originated from other sites or regions of the coast through rafting and ocean currents (Malm et al. 2004; Emery &amp; Tschudy 1941; Filbee-Dexter &amp; Scheibling 2012; Hobday 2000).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Delft3D models. This combined approach will allow investigation into flow regimes around the west and south-west coasts of South Africa and the role they play in subtidal ecology. Furthermore, the model could be used to determine transport of plastic pollution around the coast. For instance, micro-plastics are recognised as a threat to marine life (Seltenrich 2015; Azzarello &amp; Van Vleet 1987; Wright et al. 2013; Derraik 2002; Andrady 2011; Fendall &amp; Sewell 2009; Ivar Do Sul &amp; Costa 2014; O ’donoghue &amp; Marshall n.d.; Ballent et al. 2012),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(Andrady 2011; Wright et al. 2013; Cole et al. 2011).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(Derraik 2002; Wright et al. 2013; Cole et al. 2011; Seltenrich 2015), however there is little understanding of how microplastics may be distributed with ocean currents. Therefore, the coupling the adaptability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Heading1"/>
      </w:pPr>
      <w:bookmarkStart w:id="21" w:name="background"/>
      <w:r>
        <w:t xml:space="preserve">Background</w:t>
      </w:r>
      <w:bookmarkEnd w:id="21"/>
    </w:p>
    <w:p>
      <w:pPr>
        <w:pStyle w:val="FirstParagraph"/>
      </w:pPr>
      <w:r>
        <w:t xml:space="preserve">Seaweeds, browns in particular, are capable of adapting morphological characteristics to persist in changing and variable ocean environments. Changes in morphology have been shown to alter photosynthetic ability, nutrient uptake, and reduce probability of dislodgement with regards to variation and changes in sea temperature , wave exposure and light availability. Wave exposure has been shown to be an important driver of seaweed morphology, as the main mechanism of seaweed mortality is through the dislodgement. Changing morphology reduces drag and increases the probability of survival. However, locally adapted seaweed may still be dislodged in pulse disturbance events such as storms, and may raft far distances and wash up on beaches.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This study will use advances in hydrodynamic modelling in combination with kelp morphological characteristics to investigate coastal currents. Once the model has been established it may be applied in other ways, such as investigating the transport of microplastics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terrestrial ecosystem where it could once again be ingested by organisms causing harm or even death. Pollution is therefore a major threat to the environment and marine organisms. In recent years the effect of microplastics on the ocean has gained much traction with scientists and politicians alike. Microplastics cosiste of tiny particles of plastic and other pollution and are therefore are difficult to detect. Currently there is no hydrodynamic model that is able to determine dispersion, source and accumulation of microplastics along the South African coastline. Given the significant detrimental effect microplastics play in the ocean, it is important that such a mechanism be developed that will aid in better management of marine pollution in South Africa. Furthermore, this project allows for a multidisciplinary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effect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 (Friedland and Denny 1995) are the biggest threat to kelp survival. Kelps are able to rapidly adapt their morphological characteristics to reduce drag and avoid dislodgement (Blanchette 1997). For example a study by Koehl et al. (2008) showed that transplanted Nereocystis luetkeana plants from a wave sheltered site to a wave exposed site changed their morphology to flat blades and narrow laterals that are less prone to drag forces in 4-5 days. Another study by Fowler-Walker, Wernberg, and Connell (2006) tested for differences in morphology of Ecklonia radiata between wave-sheltered and wave-exposed sites and through a combination of in situ sampling and transplantation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adaptation, whilst the opposite was true for wave-sheltered sites which showed slower morphological adaptation.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 Wang and Xia (2009) used the Delft3D-Flow model to assess the hydraulic suitability of a stream as a spawning ground for the Chinese Sturgeon (Acipenser sinensis)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 Leon et al. (2003) 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multifactorial and quantitative approach to research in marine ecosystems. The Delft3D and SWAN models have been used successfully in previous studies regarding brine plume discharge, impacts of storms, effects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particularly in the ocean. Plastic pollution can be in the form of macro- and microplastics. Microplastics are tiny plastic granules used as scrubbers in cosmetics and air-blasting, and small plastic fragments that originate from larger pieces of plastic known as macroplastics, while macroplastics…insert definition here…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environment that is able of adhering to organic pollutants. In other words microplastics also act as a vector for transport and assimilation of organic pollutants.</w:t>
      </w:r>
    </w:p>
    <w:p>
      <w:pPr>
        <w:pStyle w:val="BodyText"/>
      </w:pPr>
      <w:r>
        <w:t xml:space="preserve">Therefore, this study not only enables research into the ecological effects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as some examples.</w:t>
      </w:r>
    </w:p>
    <w:p>
      <w:pPr>
        <w:pStyle w:val="Heading1"/>
      </w:pPr>
      <w:bookmarkStart w:id="22" w:name="kelp-environmental-drivers"/>
      <w:r>
        <w:t xml:space="preserve">Kelp environmental drivers</w:t>
      </w:r>
      <w:bookmarkEnd w:id="22"/>
    </w:p>
    <w:p>
      <w:pPr>
        <w:pStyle w:val="FirstParagraph"/>
      </w:pPr>
      <w:r>
        <w:t xml:space="preserve">Important environmental drivers of kelp individuals and communities include light, substrata, salinity, sedimentation, nutrients, temperature and wave exposure. Although studies have investigated the effects of these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effects, however these studies are often limited to investigating combination of two or three environmental drivers as inclusion of too many factors can lead to results that are difficult to interpret. Environmental factors are highly variable on temporal and spatial scales and their effects may also be dependent on the life-stage of the organism, adding a further layer of complexity to investigations.</w:t>
      </w:r>
    </w:p>
    <w:p>
      <w:pPr>
        <w:pStyle w:val="Heading2"/>
      </w:pPr>
      <w:bookmarkStart w:id="23" w:name="light"/>
      <w:r>
        <w:t xml:space="preserve">Light</w:t>
      </w:r>
      <w:bookmarkEnd w:id="23"/>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 (Bruhn and Gerard 1996; ???). For instance, solar ultraviolet radiation has been shown to affect sub-canopy Ecklonia radiata sporophytes when the canopy of mature Ecklonia radiata was removed (Wood 1987). The sub-canopy sporophytes experienced tissue damage,photopigment destruction,reduced growth and decreased survivorship, thus inhibiting their settlement and survival (Wood 1987). Laboratory experiments revealed that the UV component of radiation, rather than intense radiation itself, was responsible for the effects mentioned above. High light stress has negative effects, such as photoinhibition and photo-damage on Ecklonia cava sporophytes (Altamirano and Murakami 2004). Altamirano and Murakami (2004) found that Ecklonia cava is more vulnerable to light stress conditions, and less likely to recover under unfavourable conditions (Altamirano and Murakami 2004). Bolton and Levitt (1985) showed that under sub-saturating irradiances and supra- optimal temperatures Ecklonia maxima to showed a decrease in reproductive rates and an increase in cell production. An additional finding of this study was that despite the decrease in reproductive rates, the final egg production per female was greater under these conditions. The authors interpreted this an ecological adaptation that may increase survival rates under times of stress or non - ideal conditions (Bolton and Levitt 1985).</w:t>
      </w:r>
    </w:p>
    <w:p>
      <w:pPr>
        <w:pStyle w:val="Heading2"/>
      </w:pPr>
      <w:bookmarkStart w:id="24" w:name="substrata"/>
      <w:r>
        <w:t xml:space="preserve">Substrata</w:t>
      </w:r>
      <w:bookmarkEnd w:id="24"/>
    </w:p>
    <w:p>
      <w:pPr>
        <w:pStyle w:val="Heading2"/>
      </w:pPr>
      <w:bookmarkStart w:id="25" w:name="salinity"/>
      <w:r>
        <w:t xml:space="preserve">Salinity</w:t>
      </w:r>
      <w:bookmarkEnd w:id="25"/>
    </w:p>
    <w:p>
      <w:pPr>
        <w:pStyle w:val="Heading2"/>
      </w:pPr>
      <w:bookmarkStart w:id="26" w:name="depth"/>
      <w:r>
        <w:t xml:space="preserve">Depth</w:t>
      </w:r>
      <w:bookmarkEnd w:id="26"/>
    </w:p>
    <w:p>
      <w:pPr>
        <w:pStyle w:val="FirstParagraph"/>
      </w:pPr>
      <w:r>
        <w:t xml:space="preserve">Depth does not affect kelp ecosystems directly, however a change in depth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 (Dayton 1985; Gerard 1982).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 (Dayton 1985; Gerard 1982). Therefore depth does not directly play a role in kelp functioning but may alter more influential factors such as light and water motion.</w:t>
      </w:r>
    </w:p>
    <w:p>
      <w:pPr>
        <w:pStyle w:val="Heading2"/>
      </w:pPr>
      <w:bookmarkStart w:id="27" w:name="sedimentation"/>
      <w:r>
        <w:t xml:space="preserve">Sedimentation</w:t>
      </w:r>
      <w:bookmarkEnd w:id="27"/>
    </w:p>
    <w:p>
      <w:pPr>
        <w:pStyle w:val="Heading2"/>
      </w:pPr>
      <w:bookmarkStart w:id="28" w:name="nutrients"/>
      <w:r>
        <w:t xml:space="preserve">Nutrients</w:t>
      </w:r>
      <w:bookmarkEnd w:id="28"/>
    </w:p>
    <w:p>
      <w:pPr>
        <w:pStyle w:val="FirstParagraph"/>
      </w:pPr>
      <w:r>
        <w:t xml:space="preserve">The importance of nutrients in the functioning of kelps is well understood (Dayton 1985; Gaylord, Nickols, and Jurgens 2012). Dissolved nitrogen, and in particular nitrate, are important; however research has also placed emphasis on phosphate and other trace compounds for functioning of kelps (Dayton 1985). Additionally, some kelps have the ability to store inorganic nitrogen in order to compensate for periods of low nutrient availability, which has been observed for Laminaria and Macrocystis (Dayton 1985; Gaylord, Nickols, and Jurgens 2012).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 (Jackson 1977).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 up-welling event, which brings cold and nutrient rich waters from the bottom to the surface of the water column. Temperature can play a direct role in the uptake of nutrients through effects on algal metabolism; however this may vary from species to species (???).</w:t>
      </w:r>
    </w:p>
    <w:p>
      <w:pPr>
        <w:pStyle w:val="Heading2"/>
      </w:pPr>
      <w:bookmarkStart w:id="29" w:name="temperature"/>
      <w:r>
        <w:t xml:space="preserve">Temperature</w:t>
      </w:r>
      <w:bookmarkEnd w:id="29"/>
    </w:p>
    <w:p>
      <w:pPr>
        <w:pStyle w:val="FirstParagraph"/>
      </w:pPr>
      <w:r>
        <w:t xml:space="preserve">Temperature is a driver of kelp species distributions and ecophysiological processes, as well as a lesser role in morphological adaptation…example here…The majority of kelp species are arctic and temperate organisms, and the warming of ocean temperatures is expected to cause a poleward biogeographical shift of species (Bolton et al. 2012). There is evidence to suggest that South African kelp forests are expanding due to ocean cooling (Bolton et al. 2012), possibly driven by an intensification and increase in coastal upwelling (Blamey and Branch 2012, Blamey et al. (2015)). In South Africa there has been a biogeographical shift eastward along the coast due to a change in inshore temperature regime, making South Africa no exception to changing ocean temperatures (Bolton et al. 2012). Macroalgae, such as kelps, can react to an increase in surface temperatures in one of three ways: they can migrate, adapt and die (Biskup et al. 2014). A study by Biskup et al. (2014) investigated the functional response of two kelp species (Laminaria ochroleuca and Saccorhiza polyschides) to rising sea temperatures. The functional responses of Saccorhiza polyschides was measured for both the subtidal and intertidal habitats, to see what affect non- optimal conditions (intertidal zone) had on the kelps (Rinde and Sjøtun 2005). The study found that Laminaria ochroleuca exhibited a poor ability to acclimatise and was dependent on the kelpâ€™s life history traits (Biskup et al. 2014). Therefore annual kelp species are more likely to survive under non-ideal condition, and the intertidal Saccorhiza polyschides, compared to the subtidal, showed a higher physiological flexibility to changing conditions (Biskup et al. 2014).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 Wernberg et al. (2010). The study looked at resilience of kelp beds along a latitudinal temperature gradient. Kelp abundance is likely to decline with the predicted warming of ocean waters Wernberg et al. (2010) and although kelps have the ability to acclimatize and adjust their metabolic performance, which in turn allows them to change their physiological performance to mitigate the seasonal fluctuations in temperature, this acclimatization is done at a cost Wernberg et al. (2010)…link to paragraph on kelp morphology…</w:t>
      </w:r>
    </w:p>
    <w:p>
      <w:pPr>
        <w:pStyle w:val="Heading2"/>
      </w:pPr>
      <w:bookmarkStart w:id="30" w:name="wave-exposure"/>
      <w:r>
        <w:t xml:space="preserve">Wave exposure</w:t>
      </w:r>
      <w:bookmarkEnd w:id="30"/>
    </w:p>
    <w:p>
      <w:pPr>
        <w:pStyle w:val="FirstParagraph"/>
      </w:pPr>
      <w:r>
        <w:t xml:space="preserve">Other than temperature, wave exposure is also recognised as an important driver of the marine environment, and macroalgae are not exception. Wave exposure has been shown to play a role in determining distribution, abundance, diversity, composition, growth (Cousens 1982) and productivity (Pedersen and Nejrup 2012) of macroalgae communities. For example, the width, vertical zonation and diversity of algal communities often change predictably along gradients of wave exposure. Wave exposure may also drive macroalgae communities indirectly through the alteration in effect of another environmental driver. For instance, increasing degrees of exposure may positively influence the amount of area available to trap light on macroalgal fronds, as well as increasing nutrient uptake due to increased turbulence in the boundary layer around the frond (???). The most important direct effect of wave exposure on macroalgal communities is through mechanical dislodgement, which ultimately leads to expiration. Wave exposure is a complex abiotic variable which varies spatially and temporarily in the marine environment. Furthermore, the degree to which a macroalgae community is exposed, is dependent on local site characteristics, such as bathymetry and local wind patterns. Despite this fact, macroalgae have been able to persist in often harsh and variable wave environments. Macroalgae are sessile organisms and incapabable of migrating when local conditions become unsuitable. Therefore, macroalgae must adapt to the local wave climate in order to persist and survive, and achieve this through morphological adaptation. The morphology of macroalgae are not fixed genetic traits. A study by Koehl et al. (2008) showed that transplanted Nereocystis luetkeana plants from a wave sheltered site to a wave exposed site changed their morphology to flat blades and narrow laterals that are less prone to drag forces in 4-5 days. Advances in genetic techniques and taxonomy have revealed that species delineation based on morphology has been inaccurate, and organisms that were once considered two separate species are actually one species. For example, Moss (1948) investigated the anatomy, chemical composition of Fucus spiralis at three sites that varied in wave exposure (sheltered, medium exposure and exposed). The authors found that individuals in exposed sites showed less branching of thalli as well as variation physiological components, such as organic nitrogen, mannitol, laminarian and alginic acid concentrations. The authors also noted a</w:t>
      </w:r>
      <w:r>
        <w:t xml:space="preserve"> </w:t>
      </w:r>
      <w:r>
        <w:t xml:space="preserve">‘</w:t>
      </w:r>
      <w:r>
        <w:t xml:space="preserve">crumpling effect</w:t>
      </w:r>
      <w:r>
        <w:t xml:space="preserve">’</w:t>
      </w:r>
      <w:r>
        <w:t xml:space="preserve"> </w:t>
      </w:r>
      <w:r>
        <w:t xml:space="preserve">displayed by individuals from exposed sites and inferred that this strategy may reduce overall drag. Other studies show that macroalgae in wave exposed environments have morphologies that reduce overall drag, increase strength of attachment or increase flexibility. There is also evidence that morphological adaptation is driven by currents, and in fact may be driving hydrological performance of macroalgae. Duggins et al. (2003) examined the direct and indirect flow effects on population dynamics, morphology and biomechanics of several understorey macroalgae species. These species included Costaria costata, Agarum fimbriatum, and Laminaria complanata and</w:t>
      </w:r>
      <w:r>
        <w:t xml:space="preserve"> </w:t>
      </w:r>
      <w:r>
        <w:rPr>
          <w:i/>
        </w:rPr>
        <w:t xml:space="preserve">Nereocystis luetkeana</w:t>
      </w:r>
      <w:r>
        <w:t xml:space="preserve">. The results showed that in wave impacted sites (wave exposed) had higher rates of mortality, and no significance was found between survival of individuals and tidal or current velocity. The authors concluded that although tidal and current velocity did not play a significant role in determining kelp survival, it did play a role in morphological adaptation. The results from this study suggest that high current and tidal stresses are the main driver of kelp morphological adaptation. This in turn make those individuals more resilient to dislodgement to wave exposure. Wave exposure is stochastic in nature compared to tidal and ocean currents which are more regular in their frequency and magnitude. Therefore the regular forces of tidal and ocean currents may make kelp individuals more resilient to mechanical dislodgement over time.</w:t>
      </w:r>
    </w:p>
    <w:p>
      <w:pPr>
        <w:pStyle w:val="BodyText"/>
      </w:pPr>
      <w:r>
        <w:t xml:space="preserve">The morphological adaptation that macroalgae display are therefore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coralline, and therefore these species would need to adapt their morphology differently in order to persist. In general, flat strap-like blades are common in areas that are exposed to high wave energy, while at protected sites blade morphology is wide and undulated.</w:t>
      </w:r>
    </w:p>
    <w:p>
      <w:pPr>
        <w:pStyle w:val="Heading1"/>
      </w:pPr>
      <w:bookmarkStart w:id="31" w:name="ocean-and-coastal-waves"/>
      <w:r>
        <w:t xml:space="preserve">Ocean and coastal waves</w:t>
      </w:r>
      <w:bookmarkEnd w:id="31"/>
    </w:p>
    <w:p>
      <w:pPr>
        <w:pStyle w:val="Heading2"/>
      </w:pPr>
      <w:bookmarkStart w:id="32" w:name="introduction"/>
      <w:r>
        <w:t xml:space="preserve">Introduction</w:t>
      </w:r>
      <w:bookmarkEnd w:id="32"/>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rather the movement and propagation of energy through the ocean. The source of this energy can be formed locally, such as wind-driven waves, and or from distant locations in the ocean such as storms, know as</w:t>
      </w:r>
      <w:r>
        <w:t xml:space="preserve"> </w:t>
      </w:r>
      <w:r>
        <w:rPr>
          <w:i/>
        </w:rPr>
        <w:t xml:space="preserve">swell</w:t>
      </w:r>
      <w:r>
        <w:t xml:space="preserve">. This energy is transferred from deeper water into shallower water where it plays a role in driving complex marine ecosystems as well as shaping the environments that they live in.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propagate into shallow-coastal waters. This will be essential to later chapters that aim to model wave energy and calibrate the produced model with biotic variables.</w:t>
      </w:r>
    </w:p>
    <w:p>
      <w:pPr>
        <w:pStyle w:val="Heading2"/>
      </w:pPr>
      <w:bookmarkStart w:id="33" w:name="generating-and-restoring-forces"/>
      <w:r>
        <w:t xml:space="preserve">Generating and restoring forces</w:t>
      </w:r>
      <w:bookmarkEnd w:id="33"/>
    </w:p>
    <w:p>
      <w:pPr>
        <w:pStyle w:val="FirstParagraph"/>
      </w:pPr>
      <w:r>
        <w:t xml:space="preserve">Waves are formed due to the constant interaction between two forces, which are known as the</w:t>
      </w:r>
      <w:r>
        <w:t xml:space="preserve"> </w:t>
      </w:r>
      <w:r>
        <w:t xml:space="preserve">“</w:t>
      </w:r>
      <w:r>
        <w:t xml:space="preserve">generating force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Layers in the ocean are formed through differences in temperature (thermocline) and salinity (pycnocline) which creates a boundry for wave energy to move along. In other words, waves occur along the boundaries formed in the ocean by various abiotic processes, and therefore density boundaries are essential to the propagation of energy through the ocean.</w:t>
      </w:r>
    </w:p>
    <w:p>
      <w:pPr>
        <w:pStyle w:val="BodyText"/>
      </w:pPr>
      <w:r>
        <w:t xml:space="preserve">The generating force and restoring force occur along these boundaries, the generating force pushes water up across ocean boundaries while the restoring force pulls it back to where the boundary was originally,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boundary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original state. A simple example would be blowing on water in a cup. The blowing of air onto the surface of the water in the cup creates a point of disturbance that pushes the air boundary into the water boundary.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original state. The hydrogen bonds between the water molecules are stronger than the force of gravity, and therefore the force of the surface tension returns the water to its original state. These waves are known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known as</w:t>
      </w:r>
      <w:r>
        <w:t xml:space="preserve"> </w:t>
      </w:r>
      <w:r>
        <w:t xml:space="preserve">“</w:t>
      </w:r>
      <w:r>
        <w:t xml:space="preserve">gravity waves</w:t>
      </w:r>
      <w:r>
        <w:t xml:space="preserve">”</w:t>
      </w:r>
      <w:r>
        <w:t xml:space="preserve">. Using the same example, if one blows too hard, the water boundary is pushed up into the air boundary, breaking the hydrogen bonds between water molecules which allows gravity to return the water to its original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between the Earth, Moon and Sun. Different generating forces are associated with different wave heights, periods and the type of wave produced insert appropriate figure. Wind-generated waves comprise of capillary waves, chop, swell and seiche. Some seiche can form from landslides and earthquakes but most of these waves are known as a tsunami. Swell create the waves with the large heights (up to 100m), while tides can create the tallest.</w:t>
      </w:r>
    </w:p>
    <w:p>
      <w:pPr>
        <w:pStyle w:val="Heading2"/>
      </w:pPr>
      <w:bookmarkStart w:id="34" w:name="wave-physics-and-scales"/>
      <w:r>
        <w:t xml:space="preserve">Wave physics and scales</w:t>
      </w:r>
      <w:bookmarkEnd w:id="34"/>
    </w:p>
    <w:p>
      <w:pPr>
        <w:pStyle w:val="FirstParagraph"/>
      </w:pPr>
      <w:r>
        <w:t xml:space="preserve">Waves have a number of characteristics which are depicted in figure ??, and is an idealised representation of what a wave is. The amplitude is the vertical distance from its midline or equilibrium surface or still water level to its highest point known as the crest. The equilibrium surface is the level the ocean would be if there were no waves, for a wave to form a disturbance must occur below or above this line. The trough is the same distance of the amplitude, however the measurement is taken from the equilibrium surface to the lowest point. Wave height is the vertical distance from crest to trough, and is equal to twice the amplitude. The wavelength is the horizontal distance from a crest/trough to the next crest/trough respectively. It is important to note that the energy propagating from a disturbance will not reach the ocean floor in deep-water environments. The depth below a wave where the water, and anything in the water, feels no motion or disturbance is known as the wave base. The wave base is calculated by descending vertically from the equilibrium surface by a value equal to halve the wavelength. The water particles in the ocean move in a circular orbit and hence return to their original position. This is because waves in the ocean represent moving energy, and not moving water.</w:t>
      </w:r>
    </w:p>
    <w:p>
      <w:pPr>
        <w:pStyle w:val="Heading2"/>
      </w:pPr>
      <w:bookmarkStart w:id="35" w:name="types-of-waves"/>
      <w:r>
        <w:t xml:space="preserve">Types of waves</w:t>
      </w:r>
      <w:bookmarkEnd w:id="35"/>
    </w:p>
    <w:p>
      <w:pPr>
        <w:pStyle w:val="FirstParagraph"/>
      </w:pPr>
      <w:r>
        <w:t xml:space="preserve">There are a variety of waves that form in the ocean and all differ in terms of period or wavelength (??image??). The longest wave that can form in the ocean are known as trans-tidal waves, and are generated by fluctuations in magnetism between the Earth’s crust and atmosphere. The magnetic push and pull between the Moon and the Sun creates waves with a slightly shorter wavelength, known as tides. Their period and wavelength can also range from a few hours to more than a day, and from a few hundred to a thousand kilometers respectively. Storm surge tend to have a slightly shorter wavelength and period compared to tides. When low atmospheric pressure systems and high wind speeds in a storm it elevates the ocean surface, generating storm surge, which may cause flooding in coastal areas as it approaches the coastline. Tsunami’s are on the lower end of the scale, and are generated by earthquakes or submarine ‘landslides. Their random nature makes them difficult to predict and increase amplitude as they approach the coast. This can make them considerably large along coastal areas and often cause immense damage and loss of life.</w:t>
      </w:r>
    </w:p>
    <w:p>
      <w:pPr>
        <w:pStyle w:val="Heading2"/>
      </w:pPr>
      <w:bookmarkStart w:id="36" w:name="measuring-waves"/>
      <w:r>
        <w:t xml:space="preserve">Measuring waves</w:t>
      </w:r>
      <w:bookmarkEnd w:id="36"/>
    </w:p>
    <w:p>
      <w:pPr>
        <w:pStyle w:val="FirstParagraph"/>
      </w:pPr>
      <w:r>
        <w:t xml:space="preserve">Waves are often thought of as an elevation of the sea surface from a specific point over a period of time but this is obvisiously not he case. This is known as</w:t>
      </w:r>
      <w:r>
        <w:t xml:space="preserve"> </w:t>
      </w:r>
      <w:r>
        <w:rPr>
          <w:i/>
        </w:rPr>
        <w:t xml:space="preserve">surface elevation</w:t>
      </w:r>
      <w:r>
        <w:t xml:space="preserve"> </w:t>
      </w:r>
      <w:r>
        <w:t xml:space="preserve">and is the instaneous elevation of the sea surface abouve a specific point in a time record (see figure</w:t>
      </w:r>
      <w:r>
        <w:t xml:space="preserve"> </w:t>
      </w:r>
      <w:r>
        <w:t xml:space="preserve">). Although surface elevation does not represent a wave, it can be used to create a wave profile. This is achieved by profiling the the surface elevation between two successive</w:t>
      </w:r>
      <w:r>
        <w:t xml:space="preserve"> </w:t>
      </w:r>
      <w:r>
        <w:rPr>
          <w:i/>
        </w:rPr>
        <w:t xml:space="preserve">downward zero-crossings</w:t>
      </w:r>
      <w:r>
        <w:t xml:space="preserve"> </w:t>
      </w:r>
      <w:r>
        <w:t xml:space="preserve">or</w:t>
      </w:r>
      <w:r>
        <w:t xml:space="preserve"> </w:t>
      </w:r>
      <w:r>
        <w:rPr>
          <w:i/>
        </w:rPr>
        <w:t xml:space="preserve">upwardward zero-crossings</w:t>
      </w:r>
      <w:r>
        <w:t xml:space="preserve"> </w:t>
      </w:r>
      <w:r>
        <w:t xml:space="preserve">(see figure</w:t>
      </w:r>
      <w:r>
        <w:t xml:space="preserve"> </w:t>
      </w:r>
      <w:r>
        <w:t xml:space="preserve">). Both zero-crossings are symmetrical and essentially the same statistically. However, in practice the downward zero-crossings are preferred as it takes steepness of a wave into account (the front, see figure</w:t>
      </w:r>
      <w:r>
        <w:t xml:space="preserve"> </w:t>
      </w:r>
      <w:r>
        <w:t xml:space="preserve">) which is relevant to characterising breaking waves. It should be noted that surface elevation can be negative while a wave profile cannot.</w:t>
      </w:r>
    </w:p>
    <w:p>
      <w:pPr>
        <w:pStyle w:val="CaptionedFigure"/>
      </w:pPr>
      <w:r>
        <w:drawing>
          <wp:inline>
            <wp:extent cx="4620126" cy="3696101"/>
            <wp:effectExtent b="0" l="0" r="0" t="0"/>
            <wp:docPr descr="The definition of a wave in a time record of the surface elevation with downward zero-crossings (upper panel) and upward zero-crossings (lower panel)." title="" id="1" name="Picture"/>
            <a:graphic>
              <a:graphicData uri="http://schemas.openxmlformats.org/drawingml/2006/picture">
                <pic:pic>
                  <pic:nvPicPr>
                    <pic:cNvPr descr="literature_review_files/figure-docx/surface%20elevation%20figure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a wave in a time record of the surface elevation with downward zero-crossings (upper panel) and upward zero-crossings (lower panel).</w:t>
      </w:r>
    </w:p>
    <w:p>
      <w:pPr>
        <w:pStyle w:val="BodyText"/>
      </w:pPr>
      <w:r>
        <w:t xml:space="preserve">Characterising waves in a wave record requires compromise both in the statistical sense and the practical, as it is a balance between keeping the record short enough to remain stationary and long enough for a reasonable averages to be calculated. The waves are characterised in terms of wave heights and wave periods for individual waves in the record and then averaged over that specific time. For example, a time record of 15-20 minutes is standard when calculating a wave profile.</w:t>
      </w:r>
    </w:p>
    <w:p>
      <w:pPr>
        <w:pStyle w:val="CaptionedFigure"/>
      </w:pPr>
      <w:r>
        <w:drawing>
          <wp:inline>
            <wp:extent cx="4620126" cy="3696101"/>
            <wp:effectExtent b="0" l="0" r="0" t="0"/>
            <wp:docPr descr="The definition of wave height and wave period in a time record of the surface elevation (the wave is defined with downwrd zero-crossings." title="" id="1" name="Picture"/>
            <a:graphic>
              <a:graphicData uri="http://schemas.openxmlformats.org/drawingml/2006/picture">
                <pic:pic>
                  <pic:nvPicPr>
                    <pic:cNvPr descr="literature_review_files/figure-docx/Hs_Tp_surface_elevation%20figure-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definition of wave height and wave period in a time record of the surface elevation (the wave is defined with downwrd zero-crossings.</w:t>
      </w:r>
    </w:p>
    <w:p>
      <w:pPr>
        <w:pStyle w:val="BodyText"/>
      </w:pPr>
      <w:r>
        <w:t xml:space="preserve">Waves are complex and various approaches, techniques and devices have been developed in order to measure waves effectively. One of the ways that has been used extensivley in the past but less so today, are visual estimates which can be used to characterise</w:t>
      </w:r>
      <w:r>
        <w:t xml:space="preserve"> </w:t>
      </w:r>
      <w:r>
        <w:rPr>
          <w:i/>
        </w:rPr>
        <w:t xml:space="preserve">significant swell height</w:t>
      </w:r>
      <w:r>
        <w:t xml:space="preserve"> </w:t>
      </w:r>
      <w:r>
        <w:t xml:space="preserve">(Hs) and</w:t>
      </w:r>
      <w:r>
        <w:t xml:space="preserve"> </w:t>
      </w:r>
      <w:r>
        <w:rPr>
          <w:i/>
        </w:rPr>
        <w:t xml:space="preserve">significant swell period</w:t>
      </w:r>
      <w:r>
        <w:t xml:space="preserve"> </w:t>
      </w:r>
      <w:r>
        <w:t xml:space="preserve">(Tp). Visual estimates use 15 - 20 of the most well defined, higher waves of a number of wave groups to characterise Hs and Tp. Although these parameters are useful, they do not accurately reflect the waves that are occuring in nature. Ocean waves are a combination of wind sea (short, irregular, locally generated waves) and swell (long, smooth waves, generated by distant storms) and so more parameters are needed to seperate Hs and Tp driven by wind sea and swell, i.e. seperate Hs and Tp parameters for wind sea and swell. Even with seperate parameters for the different types of waves would still not be enough to effectivley characterise waves in the ocean. In order to characterise the detail and complexity of ocean waves a different approach must be used, know as the</w:t>
      </w:r>
      <w:r>
        <w:t xml:space="preserve"> </w:t>
      </w:r>
      <w:r>
        <w:rPr>
          <w:i/>
        </w:rPr>
        <w:t xml:space="preserve">spectral</w:t>
      </w:r>
      <w:r>
        <w:t xml:space="preserve"> </w:t>
      </w:r>
      <w:r>
        <w:t xml:space="preserve">approach. This approach is based on the idea that the sea surface can be characterised as the summation of a large number of harmonic wave components.</w:t>
      </w:r>
    </w:p>
    <w:p>
      <w:pPr>
        <w:pStyle w:val="Heading1"/>
      </w:pPr>
      <w:bookmarkStart w:id="39" w:name="hydrodynamic-modelling"/>
      <w:r>
        <w:t xml:space="preserve">Hydrodynamic modelling</w:t>
      </w:r>
      <w:bookmarkEnd w:id="39"/>
    </w:p>
    <w:p>
      <w:pPr>
        <w:pStyle w:val="Heading2"/>
      </w:pPr>
      <w:bookmarkStart w:id="40" w:name="introduction-1"/>
      <w:r>
        <w:t xml:space="preserve">Introduction</w:t>
      </w:r>
      <w:bookmarkEnd w:id="40"/>
    </w:p>
    <w:p>
      <w:pPr>
        <w:pStyle w:val="FirstParagraph"/>
      </w:pPr>
      <w:r>
        <w:t xml:space="preserve">Wave exposure may be modelled through various methods which range from simple cartographic to more advanced numerical wave models. Traditional ecological measures of wave exposure usually incorporates integrative measures of hydrodynamic conditions at a particular site.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measurements for larger areas, and has been suggested as a method for predicting macroalgal community structure (???). An example of such a model is the</w:t>
      </w:r>
      <w:r>
        <w:t xml:space="preserve"> </w:t>
      </w:r>
      <w:r>
        <w:t xml:space="preserve">“</w:t>
      </w:r>
      <w:r>
        <w:t xml:space="preserve">BioEx model</w:t>
      </w:r>
      <w:r>
        <w:t xml:space="preserve">”</w:t>
      </w:r>
      <w:r>
        <w:t xml:space="preserve"> </w:t>
      </w:r>
      <w:r>
        <w:t xml:space="preserve">which was developed by Baardseth and others (1970) 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biodiversity (???). Lindegarth and Gamfeldt (2005) critized this approach, arguing that the choice of wave exposure method can influence ecological inference. The authors also highlighted the need for objective, reproducible and quantitative studies comparing exposure indices (Lindegarth and Gamfeldt 2005). Other authors, such as Hill et al. (2010), have argued that these simple measures can be improved upon by including bathymetry data which allows the incorporation of diffraction into the calculation. Diffraction is topographically induced variations in wave direction. A model incorporating this complexity was developed by Isæus (2004),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numerical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 (Group 1988; Booij, Ris, and Holthuijsen 1999; Smith, Sherlock, and Resio 2001). The downside of advanced numerical models is that are computationally intensive which creates limitations for large scale simulations. Therefore, their application along long stretches of variable coastline, inshore environments and ocean-wide simulations are limited due to the poor spatial coverage. However, numerical models can be designed for local or site specific coverage, provided the correct data is available.</w:t>
      </w:r>
      <w:r>
        <w:t xml:space="preserve"> </w:t>
      </w:r>
      <w:r>
        <w:rPr>
          <w:b/>
        </w:rPr>
        <w:t xml:space="preserve">…More to be added…</w:t>
      </w:r>
    </w:p>
    <w:p>
      <w:pPr>
        <w:pStyle w:val="Heading2"/>
      </w:pPr>
      <w:bookmarkStart w:id="41" w:name="delft-3d-numerical-suite"/>
      <w:r>
        <w:t xml:space="preserve">Delft-3D numerical suite</w:t>
      </w:r>
      <w:bookmarkEnd w:id="41"/>
    </w:p>
    <w:p>
      <w:pPr>
        <w:pStyle w:val="FirstParagraph"/>
      </w:pPr>
      <w:r>
        <w:t xml:space="preserve">The Delft-3D numerical suite provides an advanced approach to hydrodynamic modelling through consideration of various physical phenomena and is a quantitative estimate of wave exposure. The suite of models can be used for a range of applications such as simulating flow, sediment transport, waves, water quality, coastal morphological development and ecology. The suite of numerical models consists of two modules; Delft-3D WAVE and Delft- 3D FLOW.</w:t>
      </w:r>
    </w:p>
    <w:p>
      <w:pPr>
        <w:pStyle w:val="Heading3"/>
      </w:pPr>
      <w:bookmarkStart w:id="42" w:name="delft-3d-wave"/>
      <w:r>
        <w:t xml:space="preserve">Delft-3D WAVE</w:t>
      </w:r>
      <w:bookmarkEnd w:id="42"/>
    </w:p>
    <w:p>
      <w:pPr>
        <w:pStyle w:val="FirstParagraph"/>
      </w:pPr>
      <w:r>
        <w:t xml:space="preserve">The Delft-3D WAVE module uses the SWAN (Simulating Waves and Nearshore) numerical models to simulate the generation and propagation of wind-generated waves in coastal environments. The SWAN model is based on discrete spectral action balanced equation and is fully spectral. Spectral refers to the consideration of all wave directions and frequencies and implies that short-crested random wave fields propagating from different directions can be accounted for. The final output of the model is wind-sea with superimposed swell.</w:t>
      </w:r>
    </w:p>
    <w:p>
      <w:pPr>
        <w:pStyle w:val="Heading3"/>
      </w:pPr>
      <w:bookmarkStart w:id="43" w:name="delft-3d-flow"/>
      <w:r>
        <w:t xml:space="preserve">Delft-3D FLOW</w:t>
      </w:r>
      <w:bookmarkEnd w:id="43"/>
    </w:p>
    <w:p>
      <w:pPr>
        <w:pStyle w:val="FirstParagraph"/>
      </w:pPr>
      <w:r>
        <w:t xml:space="preserve">This module is a multi-dimensional hydrodynamic/transport simulation program which calculates non-steady flow and transport processes that result from tidal and meteorological forcing. The dimensions can be either 2D or 3D and can be placed on a rectilinear or curvilinear, boundary fitted grid.</w:t>
      </w:r>
    </w:p>
    <w:p>
      <w:pPr>
        <w:pStyle w:val="Heading1"/>
      </w:pPr>
      <w:bookmarkStart w:id="44" w:name="coastal-flow"/>
      <w:r>
        <w:t xml:space="preserve">Coastal flow</w:t>
      </w:r>
      <w:bookmarkEnd w:id="44"/>
    </w:p>
    <w:p>
      <w:pPr>
        <w:pStyle w:val="Heading1"/>
      </w:pPr>
      <w:bookmarkStart w:id="45" w:name="kelp-rafting"/>
      <w:r>
        <w:t xml:space="preserve">Kelp-rafting</w:t>
      </w:r>
      <w:bookmarkEnd w:id="45"/>
    </w:p>
    <w:p>
      <w:pPr>
        <w:pStyle w:val="Heading1"/>
      </w:pPr>
      <w:bookmarkStart w:id="46" w:name="kelp-drag-dynamics"/>
      <w:r>
        <w:t xml:space="preserve">Kelp-drag dynamics</w:t>
      </w:r>
      <w:bookmarkEnd w:id="46"/>
    </w:p>
    <w:p>
      <w:pPr>
        <w:pStyle w:val="Heading1"/>
      </w:pPr>
      <w:bookmarkStart w:id="47" w:name="kelps-in-south-africa"/>
      <w:r>
        <w:t xml:space="preserve">Kelps in South Africa</w:t>
      </w:r>
      <w:bookmarkEnd w:id="47"/>
    </w:p>
    <w:p>
      <w:pPr>
        <w:pStyle w:val="FirstParagraph"/>
      </w:pPr>
      <w:r>
        <w:t xml:space="preserve">The biogeographic distribution of kelp is limited by seawater temperature (Bolton 2010),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 (Molloy and Bolton 1996, Stegenga et al. 1997). 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1985,Probyn and McQuaid 1985, Bolton and Anderson 1987, Bolton et al. 2012). The biogeographic distribution of kelp is limited by seawater temperature (Bolton 2010), where increasing temperature gradients reduce kelp distribution. Due to this limiting factor, the two main species of kelps in southern African waters, Ecklonia maxima and* L. pallida*, are distributed along a section of the south coast from De Hoop, extending west around the Cape Peninsula, and thriving north into Namibia (Molloy and Bolton 1996, Stegenga et al. 1997).</w:t>
      </w:r>
    </w:p>
    <w:p>
      <w:pPr>
        <w:pStyle w:val="BodyText"/>
      </w:pPr>
      <w:r>
        <w:t xml:space="preserve">This distribution follows a temperature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 maxima</w:t>
      </w:r>
      <w:r>
        <w:t xml:space="preserve">, is distributed from Lüderitz to Cape Agulhas (Fig. 1) (Bolton and Levitt 1985, Probyn and McQuaid 1985, Bolton and Anderson 1987, Bolton et al. 2012). Characterised by a large distal swollen bulb filled with gas, and smooth fronds, this species grows to approximately 10 meters (Bolton and Anderson 1987). There was, however, a 17-meter specimen collected in 2015 off Cape Point (Smit, unpubl. data).This species of kelp not only dominate the biomass of the South African nearshore, but plays an important ecological role (Bustamante and Branch 1996). The estimated productivity of</w:t>
      </w:r>
      <w:r>
        <w:t xml:space="preserve"> </w:t>
      </w:r>
      <w:r>
        <w:rPr>
          <w:i/>
        </w:rPr>
        <w:t xml:space="preserve">E. maxima</w:t>
      </w:r>
      <w:r>
        <w:t xml:space="preserve"> </w:t>
      </w:r>
      <w:r>
        <w:t xml:space="preserve">within South Africa varies between 350 and 1500g Cm-2yr-1 (Mann 1982). Across the majority of the coastline, Laminaria pallida remains a subsurface kelp, dominating the kelp biomass at depths greater than 10 meters (Field et al. 1980a, Bolton and Anderson 1987, Molloy and Bolton 1996). This species is distributed from Danger Point, east of the Cape Peninsula, to Rocky Point in northern Namibia, and reaches depths of greater than 20 meters (Field et al. 1980a, Molloy and Bolton 1996, Stegenga et al. 1997). Towards the north along the west coast, from around Hondeklipbaai,</w:t>
      </w:r>
      <w:r>
        <w:t xml:space="preserve"> </w:t>
      </w:r>
      <w:r>
        <w:rPr>
          <w:i/>
        </w:rPr>
        <w:t xml:space="preserve">L. pallida</w:t>
      </w:r>
      <w:r>
        <w:t xml:space="preserve"> </w:t>
      </w:r>
      <w:r>
        <w:t xml:space="preserve">replaces</w:t>
      </w:r>
      <w:r>
        <w:t xml:space="preserve"> </w:t>
      </w:r>
      <w:r>
        <w:rPr>
          <w:i/>
        </w:rPr>
        <w:t xml:space="preserve">E. maxima</w:t>
      </w:r>
      <w:r>
        <w:t xml:space="preserve"> </w:t>
      </w:r>
      <w:r>
        <w:t xml:space="preserve">as the dominant kelp species (Velimirov et al. 1977,Stegenga et al. 1997) and it also occupies increasingly shallow subtidal regions. The northern populations also exhibit an increase in stipe hollowness, compared to the solid stipe morphs in the species’ southern distributions (Molloy and Bolton 1996). This variation in morphology was thought to represent two distinct species, with the northern populations formerly described as Laminaria schinzii Foslie (Molloy and Bolton 1996). Genetic work has subsequently shown that the two morphs are in fact the same species (Rothman et al. 2017).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 maxima</w:t>
      </w:r>
      <w:r>
        <w:t xml:space="preserve"> </w:t>
      </w:r>
      <w:r>
        <w:t xml:space="preserve">(Mann 1982). Primary production is not the only pathway.</w:t>
      </w:r>
    </w:p>
    <w:p>
      <w:pPr>
        <w:pStyle w:val="Heading1"/>
      </w:pPr>
      <w:bookmarkStart w:id="48" w:name="kelp-drag-properties"/>
      <w:r>
        <w:t xml:space="preserve">Kelp drag properties</w:t>
      </w:r>
      <w:bookmarkEnd w:id="48"/>
    </w:p>
    <w:p>
      <w:pPr>
        <w:pStyle w:val="Heading1"/>
      </w:pPr>
      <w:bookmarkStart w:id="49" w:name="aims-of-research"/>
      <w:r>
        <w:t xml:space="preserve">Aims of research</w:t>
      </w:r>
      <w:bookmarkEnd w:id="49"/>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numPr>
          <w:numId w:val="1001"/>
          <w:ilvl w:val="0"/>
        </w:numPr>
      </w:pPr>
      <w:r>
        <w:t xml:space="preserve">Determine if the hydrodynamic environment is the main driver of kelp morphology and if this is specific to a location</w:t>
      </w:r>
    </w:p>
    <w:p>
      <w:pPr>
        <w:numPr>
          <w:numId w:val="1001"/>
          <w:ilvl w:val="0"/>
        </w:numPr>
      </w:pPr>
      <w:r>
        <w:t xml:space="preserve">Simulate kelp rafting by means of a hydrodynamic modelling and calibrate this model with in situ beach-cast morphometric data.</w:t>
      </w:r>
    </w:p>
    <w:p>
      <w:pPr>
        <w:numPr>
          <w:numId w:val="1001"/>
          <w:ilvl w:val="0"/>
        </w:numPr>
      </w:pPr>
      <w:r>
        <w:t xml:space="preserve">Use the calibrated hydrodynamic model to investigate dispersal of microplastics along the west coast and south-west coast of South Africa.</w:t>
      </w:r>
    </w:p>
    <w:p>
      <w:pPr>
        <w:pStyle w:val="Heading1"/>
      </w:pPr>
      <w:bookmarkStart w:id="50" w:name="references"/>
      <w:r>
        <w:t xml:space="preserve">References</w:t>
      </w:r>
      <w:bookmarkEnd w:id="50"/>
    </w:p>
    <w:sectPr w:rsidR="0088513A" w:rsidRPr="0088513A" w:rsidSect="00D537FA">
      <w:headerReference w:type="even" r:id="rId10"/>
      <w:headerReference w:type="default" r:id="rId9"/>
      <w:footerReference w:type="even" r:id="rId13"/>
      <w:footerReference w:type="default" r:id="rId12"/>
      <w:headerReference w:type="first" r:id="rId11"/>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useoSlab">
    <w:altName w:val="Times New Roman"/>
    <w:charset w:val="00"/>
    <w:family w:val="auto"/>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D3D87" w14:textId="77777777" w:rsidR="00686C9D" w:rsidRPr="00577C4C" w:rsidRDefault="00C52A7B">
    <w:pPr>
      <w:pStyle w:val="Footer"/>
      <w:rPr>
        <w:color w:val="C00000"/>
        <w:szCs w:val="24"/>
      </w:rPr>
    </w:pPr>
    <w:r w:rsidRPr="00577C4C">
      <w:rPr>
        <w:noProof/>
        <w:color w:val="C00000"/>
        <w:szCs w:val="24"/>
        <w:lang w:val="en-ZA" w:eastAsia="en-ZA"/>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ZA" w:eastAsia="en-ZA"/>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MjG5lo1AgAAZgQAAA4AAAAAAAAAAAAAAAAALgIA&#10;AGRycy9lMm9Eb2MueG1sUEsBAi0AFAAGAAgAAAAhADiwEsPZAAAABAEAAA8AAAAAAAAAAAAAAAAA&#10;jwQAAGRycy9kb3ducmV2LnhtbFBLBQYAAAAABAAEAPMAAACV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0BFF2" w14:textId="77777777" w:rsidR="00686C9D" w:rsidRPr="00577C4C" w:rsidRDefault="00C52A7B">
    <w:pPr>
      <w:pStyle w:val="Footer"/>
      <w:rPr>
        <w:b/>
        <w:sz w:val="20"/>
        <w:szCs w:val="24"/>
      </w:rPr>
    </w:pPr>
    <w:r>
      <w:rPr>
        <w:noProof/>
        <w:lang w:val="en-ZA" w:eastAsia="en-ZA"/>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C93E01" w:rsidRPr="00C93E01">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F27F1" w14:textId="77777777" w:rsidR="00686C9D" w:rsidRDefault="005A1D84" w:rsidP="00A53000">
    <w:pPr>
      <w:pStyle w:val="Header"/>
    </w:pPr>
    <w:r w:rsidRPr="005A1D84">
      <w:rPr>
        <w:noProof/>
        <w:color w:val="A6A6A6" w:themeColor="background1" w:themeShade="A6"/>
        <w:lang w:val="en-ZA" w:eastAsia="en-ZA"/>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02A7CAC"/>
    <w:multiLevelType w:val="multilevel"/>
    <w:tmpl w:val="C6A8CCEA"/>
    <w:numStyleLink w:val="Headings"/>
  </w:abstractNum>
  <w:abstractNum w:abstractNumId="6">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BC6F29"/>
    <w:multiLevelType w:val="multilevel"/>
    <w:tmpl w:val="C6A8CCEA"/>
    <w:numStyleLink w:val="Headings"/>
  </w:abstractNum>
  <w:abstractNum w:abstractNumId="17">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evenAndOddHeader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2.xml" /><Relationship Id="rId13" Type="http://schemas.openxmlformats.org/officeDocument/2006/relationships/footer" Target="footer1.xml" /><Relationship Type="http://schemas.openxmlformats.org/officeDocument/2006/relationships/image" Id="rId38" Target="media/rId38.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Template>
  <TotalTime>0</TotalTime>
  <Pages>4</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spectral numerical coastal-flow model based on passive macroalgal rafting phenenomea to shed light on ambient and stochastic dispersal and connectivity of nearshore and offshore marine communities and 3D hyperspectral hydrodynamic modelling in and around the coast of South Africa</dc:title>
  <dc:creator>Ross Coppin</dc:creator>
  <cp:keywords/>
  <dcterms:created xsi:type="dcterms:W3CDTF">2019-08-29T10:51:09Z</dcterms:created>
  <dcterms:modified xsi:type="dcterms:W3CDTF">2019-08-29T10:51:09Z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